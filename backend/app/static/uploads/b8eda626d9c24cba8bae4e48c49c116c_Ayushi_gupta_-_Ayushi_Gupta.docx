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16CB1" w14:textId="680CF11A" w:rsidR="000977C3" w:rsidRPr="00DE246A" w:rsidRDefault="00DE246A">
      <w:pPr>
        <w:pStyle w:val="Name"/>
        <w:rPr>
          <w:b w:val="0"/>
          <w:bCs/>
        </w:rPr>
      </w:pPr>
      <w:r>
        <w:t>A</w:t>
      </w:r>
      <w:r w:rsidR="00301CF5">
        <w:t>yushi gupta</w:t>
      </w:r>
    </w:p>
    <w:p w14:paraId="702391A6" w14:textId="3157FE61" w:rsidR="000977C3" w:rsidRDefault="003F72A3">
      <w:pPr>
        <w:pStyle w:val="ContactInfo"/>
      </w:pPr>
      <w:proofErr w:type="spellStart"/>
      <w:r>
        <w:t>Moh.Near</w:t>
      </w:r>
      <w:proofErr w:type="spellEnd"/>
      <w:r>
        <w:t xml:space="preserve"> District Board </w:t>
      </w:r>
      <w:proofErr w:type="spellStart"/>
      <w:r>
        <w:t>Badaun</w:t>
      </w:r>
      <w:proofErr w:type="spellEnd"/>
      <w:r>
        <w:t xml:space="preserve"> </w:t>
      </w:r>
    </w:p>
    <w:p w14:paraId="3A48C1D6" w14:textId="6B74460D" w:rsidR="003F72A3" w:rsidRDefault="003F72A3">
      <w:pPr>
        <w:pStyle w:val="ContactInfo"/>
      </w:pPr>
      <w:r>
        <w:t>8535053709</w:t>
      </w:r>
    </w:p>
    <w:p w14:paraId="12318BFE" w14:textId="000A6BFF" w:rsidR="002B5177" w:rsidRDefault="002B5177">
      <w:pPr>
        <w:pStyle w:val="ContactInfo"/>
      </w:pPr>
      <w:r>
        <w:t>Ayushi7561045@gmail.com</w:t>
      </w:r>
    </w:p>
    <w:sdt>
      <w:sdtPr>
        <w:id w:val="-1179423465"/>
        <w:placeholder>
          <w:docPart w:val="523EAD0876124849A04419F298395DC3"/>
        </w:placeholder>
        <w:temporary/>
        <w:showingPlcHdr/>
        <w15:appearance w15:val="hidden"/>
      </w:sdtPr>
      <w:sdtEndPr/>
      <w:sdtContent>
        <w:p w14:paraId="1F9774DC" w14:textId="77777777" w:rsidR="000977C3" w:rsidRDefault="00D85846">
          <w:pPr>
            <w:pStyle w:val="Heading1"/>
          </w:pPr>
          <w:r>
            <w:t>Objective</w:t>
          </w:r>
        </w:p>
      </w:sdtContent>
    </w:sdt>
    <w:p w14:paraId="71BDB769" w14:textId="77777777" w:rsidR="000B3F6E" w:rsidRDefault="000B3F6E" w:rsidP="000B3F6E">
      <w:r>
        <w:t xml:space="preserve">To get an opportunity that allows me to showcase my skills and contribute to the company's growth. </w:t>
      </w:r>
    </w:p>
    <w:p w14:paraId="1B4C3381" w14:textId="2A58D9FF" w:rsidR="000B3F6E" w:rsidRDefault="000B3F6E" w:rsidP="000B3F6E">
      <w:r>
        <w:t xml:space="preserve">•To enhance my skills by taking on this challenging position and expanding my knowledge. </w:t>
      </w:r>
    </w:p>
    <w:p w14:paraId="1A88C558" w14:textId="556099C1" w:rsidR="000B3F6E" w:rsidRDefault="000B3F6E">
      <w:r>
        <w:t>•I am looking for a role where I can pitch my ideas along with being mentored toward a successful career.</w:t>
      </w:r>
    </w:p>
    <w:sdt>
      <w:sdtPr>
        <w:id w:val="1728489637"/>
        <w:placeholder>
          <w:docPart w:val="FFBF8C4F2D846040BBB7FD55E11A0D2B"/>
        </w:placeholder>
        <w:temporary/>
        <w:showingPlcHdr/>
        <w15:appearance w15:val="hidden"/>
      </w:sdtPr>
      <w:sdtEndPr/>
      <w:sdtContent>
        <w:p w14:paraId="6CCB8BEA" w14:textId="77777777" w:rsidR="000977C3" w:rsidRDefault="00D85846">
          <w:pPr>
            <w:pStyle w:val="Heading1"/>
          </w:pPr>
          <w:r>
            <w:t>Experience</w:t>
          </w:r>
        </w:p>
      </w:sdtContent>
    </w:sdt>
    <w:p w14:paraId="3E46CA27" w14:textId="77777777" w:rsidR="00795B78" w:rsidRDefault="00506C9F" w:rsidP="00506C9F">
      <w:proofErr w:type="spellStart"/>
      <w:r>
        <w:t>Caratlane</w:t>
      </w:r>
      <w:proofErr w:type="spellEnd"/>
      <w:r>
        <w:t xml:space="preserve">-A Tanisqh </w:t>
      </w:r>
      <w:proofErr w:type="spellStart"/>
      <w:r>
        <w:t>Patnership</w:t>
      </w:r>
      <w:proofErr w:type="spellEnd"/>
    </w:p>
    <w:p w14:paraId="41BEF104" w14:textId="6ABAD8E6" w:rsidR="000977C3" w:rsidRDefault="00795B78" w:rsidP="00506C9F">
      <w:r>
        <w:t>Role-JC.              Duaration-2Month</w:t>
      </w:r>
      <w:r w:rsidR="00506C9F">
        <w:t xml:space="preserve"> </w:t>
      </w:r>
    </w:p>
    <w:sdt>
      <w:sdtPr>
        <w:id w:val="720946933"/>
        <w:placeholder>
          <w:docPart w:val="31E1066E08D1174FBB660B630839903F"/>
        </w:placeholder>
        <w:temporary/>
        <w:showingPlcHdr/>
        <w15:appearance w15:val="hidden"/>
      </w:sdtPr>
      <w:sdtEndPr/>
      <w:sdtContent>
        <w:p w14:paraId="55310712" w14:textId="77777777" w:rsidR="000977C3" w:rsidRDefault="00D85846">
          <w:pPr>
            <w:pStyle w:val="Heading1"/>
          </w:pPr>
          <w:r>
            <w:t>Education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  <w:gridCol w:w="2104"/>
        <w:gridCol w:w="1761"/>
        <w:gridCol w:w="1246"/>
      </w:tblGrid>
      <w:tr w:rsidR="00DB7EB2" w14:paraId="7E7E5154" w14:textId="601468E5" w:rsidTr="003E7853">
        <w:tc>
          <w:tcPr>
            <w:tcW w:w="2003" w:type="dxa"/>
          </w:tcPr>
          <w:p w14:paraId="2CAC3535" w14:textId="019663C3" w:rsidR="00DB7EB2" w:rsidRDefault="00DB7EB2">
            <w:r w:rsidRPr="00143717">
              <w:t>Degree/Course</w:t>
            </w:r>
          </w:p>
        </w:tc>
        <w:tc>
          <w:tcPr>
            <w:tcW w:w="2104" w:type="dxa"/>
          </w:tcPr>
          <w:p w14:paraId="6581FE15" w14:textId="1C50F520" w:rsidR="00DB7EB2" w:rsidRDefault="00DB7EB2">
            <w:r>
              <w:t>Institute/College</w:t>
            </w:r>
          </w:p>
        </w:tc>
        <w:tc>
          <w:tcPr>
            <w:tcW w:w="1537" w:type="dxa"/>
          </w:tcPr>
          <w:p w14:paraId="1FA461D0" w14:textId="77777777" w:rsidR="00F34518" w:rsidRDefault="00F34518" w:rsidP="00F34518">
            <w:r>
              <w:t>Percentage/CGPA</w:t>
            </w:r>
          </w:p>
          <w:p w14:paraId="46FD4CF6" w14:textId="3889CB1B" w:rsidR="00DB7EB2" w:rsidRDefault="00DB7EB2"/>
        </w:tc>
        <w:tc>
          <w:tcPr>
            <w:tcW w:w="1246" w:type="dxa"/>
          </w:tcPr>
          <w:p w14:paraId="0A0911C1" w14:textId="54A3514B" w:rsidR="00DB7EB2" w:rsidRDefault="00F34518">
            <w:r>
              <w:t>Year of Passing</w:t>
            </w:r>
          </w:p>
        </w:tc>
      </w:tr>
      <w:tr w:rsidR="00DB7EB2" w14:paraId="7AA1F1A1" w14:textId="7E08ADE3" w:rsidTr="003E7853">
        <w:tc>
          <w:tcPr>
            <w:tcW w:w="2003" w:type="dxa"/>
          </w:tcPr>
          <w:p w14:paraId="4F030D29" w14:textId="175533C4" w:rsidR="00DB7EB2" w:rsidRDefault="009B536F">
            <w:r>
              <w:t>BCA</w:t>
            </w:r>
          </w:p>
        </w:tc>
        <w:tc>
          <w:tcPr>
            <w:tcW w:w="2104" w:type="dxa"/>
          </w:tcPr>
          <w:p w14:paraId="431CAB4C" w14:textId="6EA214D7" w:rsidR="00DB7EB2" w:rsidRDefault="00D2031B">
            <w:proofErr w:type="spellStart"/>
            <w:r>
              <w:t>Inve</w:t>
            </w:r>
            <w:r w:rsidRPr="006422C9">
              <w:t>rt</w:t>
            </w:r>
            <w:r>
              <w:t>i</w:t>
            </w:r>
            <w:r w:rsidRPr="006422C9">
              <w:t>s</w:t>
            </w:r>
            <w:proofErr w:type="spellEnd"/>
            <w:r w:rsidR="006422C9" w:rsidRPr="006422C9">
              <w:t xml:space="preserve"> University </w:t>
            </w:r>
            <w:proofErr w:type="spellStart"/>
            <w:r w:rsidR="006422C9" w:rsidRPr="006422C9">
              <w:t>bareilly</w:t>
            </w:r>
            <w:proofErr w:type="spellEnd"/>
          </w:p>
        </w:tc>
        <w:tc>
          <w:tcPr>
            <w:tcW w:w="1537" w:type="dxa"/>
          </w:tcPr>
          <w:p w14:paraId="3DE44E70" w14:textId="6D5F8EF0" w:rsidR="00DB7EB2" w:rsidRDefault="002A4B28">
            <w:r>
              <w:t>72.89</w:t>
            </w:r>
          </w:p>
        </w:tc>
        <w:tc>
          <w:tcPr>
            <w:tcW w:w="1246" w:type="dxa"/>
          </w:tcPr>
          <w:p w14:paraId="2E03DD85" w14:textId="2C7A30CA" w:rsidR="00DB7EB2" w:rsidRDefault="00C316F5">
            <w:r>
              <w:t>2023</w:t>
            </w:r>
          </w:p>
        </w:tc>
      </w:tr>
      <w:tr w:rsidR="00DB7EB2" w14:paraId="04211FF8" w14:textId="610CF16C" w:rsidTr="003E7853">
        <w:tc>
          <w:tcPr>
            <w:tcW w:w="2003" w:type="dxa"/>
          </w:tcPr>
          <w:p w14:paraId="31BFB09D" w14:textId="553ACA6F" w:rsidR="00DB7EB2" w:rsidRDefault="003E7853">
            <w:r>
              <w:t>MCA</w:t>
            </w:r>
          </w:p>
        </w:tc>
        <w:tc>
          <w:tcPr>
            <w:tcW w:w="2104" w:type="dxa"/>
          </w:tcPr>
          <w:p w14:paraId="21E74BEE" w14:textId="2F1D9B77" w:rsidR="00DB7EB2" w:rsidRDefault="007F063A">
            <w:proofErr w:type="spellStart"/>
            <w:r>
              <w:t>Invertis</w:t>
            </w:r>
            <w:proofErr w:type="spellEnd"/>
            <w:r w:rsidRPr="007F063A">
              <w:t xml:space="preserve"> University </w:t>
            </w:r>
            <w:proofErr w:type="spellStart"/>
            <w:r w:rsidRPr="007F063A">
              <w:t>bareilly</w:t>
            </w:r>
            <w:proofErr w:type="spellEnd"/>
          </w:p>
        </w:tc>
        <w:tc>
          <w:tcPr>
            <w:tcW w:w="1537" w:type="dxa"/>
          </w:tcPr>
          <w:p w14:paraId="4158BB95" w14:textId="27C2A14E" w:rsidR="00DB7EB2" w:rsidRDefault="002A4B28">
            <w:r>
              <w:t>74%</w:t>
            </w:r>
          </w:p>
        </w:tc>
        <w:tc>
          <w:tcPr>
            <w:tcW w:w="1246" w:type="dxa"/>
          </w:tcPr>
          <w:p w14:paraId="4896B5C5" w14:textId="2AD3335D" w:rsidR="00DB7EB2" w:rsidRDefault="00C316F5">
            <w:r>
              <w:t>2025</w:t>
            </w:r>
          </w:p>
        </w:tc>
      </w:tr>
      <w:tr w:rsidR="00D93FA3" w14:paraId="131BE60F" w14:textId="77777777" w:rsidTr="003E7853">
        <w:tc>
          <w:tcPr>
            <w:tcW w:w="2003" w:type="dxa"/>
          </w:tcPr>
          <w:p w14:paraId="1E8514E7" w14:textId="3BA7D470" w:rsidR="00D93FA3" w:rsidRDefault="007507D3">
            <w:r>
              <w:t>Secondary</w:t>
            </w:r>
          </w:p>
        </w:tc>
        <w:tc>
          <w:tcPr>
            <w:tcW w:w="2104" w:type="dxa"/>
          </w:tcPr>
          <w:p w14:paraId="727F923E" w14:textId="782EED6A" w:rsidR="00D93FA3" w:rsidRDefault="007507D3">
            <w:r>
              <w:t>UP Board</w:t>
            </w:r>
          </w:p>
        </w:tc>
        <w:tc>
          <w:tcPr>
            <w:tcW w:w="1537" w:type="dxa"/>
          </w:tcPr>
          <w:p w14:paraId="231A5ACC" w14:textId="52346006" w:rsidR="00D93FA3" w:rsidRDefault="0012035B">
            <w:r>
              <w:t>69.77</w:t>
            </w:r>
          </w:p>
        </w:tc>
        <w:tc>
          <w:tcPr>
            <w:tcW w:w="1246" w:type="dxa"/>
          </w:tcPr>
          <w:p w14:paraId="451A0AC4" w14:textId="6DFE461C" w:rsidR="00D93FA3" w:rsidRDefault="0012035B">
            <w:r>
              <w:t>2018</w:t>
            </w:r>
          </w:p>
        </w:tc>
      </w:tr>
      <w:tr w:rsidR="0012035B" w14:paraId="40D0B47C" w14:textId="77777777" w:rsidTr="003E7853">
        <w:tc>
          <w:tcPr>
            <w:tcW w:w="2003" w:type="dxa"/>
          </w:tcPr>
          <w:p w14:paraId="64B47B30" w14:textId="31ADC8D9" w:rsidR="0012035B" w:rsidRDefault="0012035B">
            <w:r>
              <w:t>Senior Secondary</w:t>
            </w:r>
          </w:p>
        </w:tc>
        <w:tc>
          <w:tcPr>
            <w:tcW w:w="2104" w:type="dxa"/>
          </w:tcPr>
          <w:p w14:paraId="7AE6CB22" w14:textId="3F01E5F3" w:rsidR="0012035B" w:rsidRDefault="0012035B">
            <w:r>
              <w:t>UP Board</w:t>
            </w:r>
          </w:p>
        </w:tc>
        <w:tc>
          <w:tcPr>
            <w:tcW w:w="1537" w:type="dxa"/>
          </w:tcPr>
          <w:p w14:paraId="030BCA5F" w14:textId="06324AD9" w:rsidR="0012035B" w:rsidRDefault="0012035B">
            <w:r>
              <w:t>69</w:t>
            </w:r>
          </w:p>
        </w:tc>
        <w:tc>
          <w:tcPr>
            <w:tcW w:w="1246" w:type="dxa"/>
          </w:tcPr>
          <w:p w14:paraId="765F4B17" w14:textId="016700EB" w:rsidR="0012035B" w:rsidRDefault="0012035B">
            <w:r>
              <w:t>2020</w:t>
            </w:r>
          </w:p>
        </w:tc>
      </w:tr>
    </w:tbl>
    <w:p w14:paraId="54E93340" w14:textId="3F550F9D" w:rsidR="000977C3" w:rsidRDefault="000977C3"/>
    <w:p w14:paraId="116005CE" w14:textId="0C39F935" w:rsidR="000977C3" w:rsidRDefault="0028355F">
      <w:pPr>
        <w:pStyle w:val="Heading1"/>
      </w:pPr>
      <w:r>
        <w:t>A</w:t>
      </w:r>
      <w:r w:rsidR="00D47AF3">
        <w:t>CHI</w:t>
      </w:r>
      <w:r w:rsidR="002F430F">
        <w:t>EV</w:t>
      </w:r>
      <w:r w:rsidR="00D47AF3">
        <w:t>MENTS</w:t>
      </w:r>
    </w:p>
    <w:p w14:paraId="53C4DC42" w14:textId="77777777" w:rsidR="00E1321A" w:rsidRDefault="00E1321A" w:rsidP="00E1321A">
      <w:pPr>
        <w:pStyle w:val="ListBullet"/>
      </w:pPr>
      <w:r>
        <w:t>I Got The Position Of CR In My Class.</w:t>
      </w:r>
    </w:p>
    <w:p w14:paraId="4242AB3D" w14:textId="77777777" w:rsidR="00E1321A" w:rsidRDefault="00E1321A" w:rsidP="00E1321A">
      <w:pPr>
        <w:pStyle w:val="ListBullet"/>
      </w:pPr>
      <w:r>
        <w:t>I Always Got The Gold Medal In Singing And Dancing.</w:t>
      </w:r>
    </w:p>
    <w:p w14:paraId="12B02625" w14:textId="77777777" w:rsidR="00E1321A" w:rsidRDefault="00E1321A" w:rsidP="00E1321A">
      <w:pPr>
        <w:pStyle w:val="ListBullet"/>
      </w:pPr>
      <w:r>
        <w:t>I Have Got Government Certificate From NIELIT In C++.</w:t>
      </w:r>
    </w:p>
    <w:p w14:paraId="7665D082" w14:textId="67B56485" w:rsidR="00EE0E17" w:rsidRDefault="00E1321A" w:rsidP="006F066D">
      <w:pPr>
        <w:pStyle w:val="ListBullet"/>
      </w:pPr>
      <w:r>
        <w:t>I Always Got The  Gold Medals In Sports</w:t>
      </w:r>
    </w:p>
    <w:p w14:paraId="4ABF5B9D" w14:textId="77777777" w:rsidR="006F066D" w:rsidRDefault="006F066D" w:rsidP="006F066D">
      <w:pPr>
        <w:pStyle w:val="ListBullet"/>
        <w:numPr>
          <w:ilvl w:val="0"/>
          <w:numId w:val="0"/>
        </w:numPr>
        <w:ind w:left="216" w:hanging="216"/>
      </w:pPr>
    </w:p>
    <w:p w14:paraId="1D38365E" w14:textId="77777777" w:rsidR="00BA4118" w:rsidRDefault="00BA4118" w:rsidP="006F066D">
      <w:pPr>
        <w:pStyle w:val="ListBullet"/>
        <w:numPr>
          <w:ilvl w:val="0"/>
          <w:numId w:val="0"/>
        </w:numPr>
        <w:ind w:left="216" w:hanging="216"/>
        <w:rPr>
          <w:color w:val="000000" w:themeColor="text1"/>
          <w:u w:val="single"/>
        </w:rPr>
      </w:pPr>
    </w:p>
    <w:p w14:paraId="3899FB7B" w14:textId="784F81EC" w:rsidR="006F066D" w:rsidRPr="00696F93" w:rsidRDefault="00000006" w:rsidP="006F066D">
      <w:pPr>
        <w:pStyle w:val="ListBullet"/>
        <w:numPr>
          <w:ilvl w:val="0"/>
          <w:numId w:val="0"/>
        </w:numPr>
        <w:ind w:left="216" w:hanging="216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SKILLS</w:t>
      </w:r>
    </w:p>
    <w:p w14:paraId="6A5597AE" w14:textId="6E93FA53" w:rsidR="00417987" w:rsidRDefault="001D5112" w:rsidP="001D5112">
      <w:pPr>
        <w:pStyle w:val="ListBullet"/>
        <w:numPr>
          <w:ilvl w:val="0"/>
          <w:numId w:val="0"/>
        </w:numPr>
        <w:ind w:left="216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C++</w:t>
      </w:r>
      <w:r w:rsidR="001A680B">
        <w:rPr>
          <w:color w:val="000000" w:themeColor="text1"/>
          <w:u w:val="single"/>
        </w:rPr>
        <w:t xml:space="preserve">,  Excel,  </w:t>
      </w:r>
      <w:r w:rsidR="00AA63E9">
        <w:rPr>
          <w:color w:val="000000" w:themeColor="text1"/>
          <w:u w:val="single"/>
        </w:rPr>
        <w:t xml:space="preserve">Basic </w:t>
      </w:r>
      <w:proofErr w:type="spellStart"/>
      <w:r w:rsidR="00AA63E9">
        <w:rPr>
          <w:color w:val="000000" w:themeColor="text1"/>
          <w:u w:val="single"/>
        </w:rPr>
        <w:t>Sql</w:t>
      </w:r>
      <w:proofErr w:type="spellEnd"/>
      <w:r w:rsidR="00AA63E9">
        <w:rPr>
          <w:color w:val="000000" w:themeColor="text1"/>
          <w:u w:val="single"/>
        </w:rPr>
        <w:t>,  MS Word</w:t>
      </w:r>
    </w:p>
    <w:p w14:paraId="4F694972" w14:textId="11AE9020" w:rsidR="00AA63E9" w:rsidRDefault="009B4A82" w:rsidP="009B4A82">
      <w:pPr>
        <w:pStyle w:val="ListBullet"/>
        <w:numPr>
          <w:ilvl w:val="0"/>
          <w:numId w:val="0"/>
        </w:numPr>
        <w:ind w:left="216" w:hanging="216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Area Of Interest</w:t>
      </w:r>
    </w:p>
    <w:p w14:paraId="1172A604" w14:textId="77777777" w:rsidR="003E53C9" w:rsidRDefault="00EA117D" w:rsidP="00AC5044">
      <w:pPr>
        <w:pStyle w:val="ListBullet"/>
        <w:numPr>
          <w:ilvl w:val="0"/>
          <w:numId w:val="0"/>
        </w:numPr>
        <w:ind w:left="216" w:hanging="216"/>
        <w:rPr>
          <w:color w:val="000000" w:themeColor="text1"/>
        </w:rPr>
      </w:pPr>
      <w:r>
        <w:rPr>
          <w:color w:val="000000" w:themeColor="text1"/>
        </w:rPr>
        <w:t>Playing Badminton</w:t>
      </w:r>
      <w:r w:rsidR="00CC37E9">
        <w:rPr>
          <w:color w:val="000000" w:themeColor="text1"/>
        </w:rPr>
        <w:t>, Sing</w:t>
      </w:r>
      <w:r w:rsidR="003E53C9">
        <w:rPr>
          <w:color w:val="000000" w:themeColor="text1"/>
        </w:rPr>
        <w:t>ing</w:t>
      </w:r>
    </w:p>
    <w:p w14:paraId="7B4440B5" w14:textId="4C7B2C2A" w:rsidR="000977C3" w:rsidRDefault="004951D8" w:rsidP="003E53C9">
      <w:pPr>
        <w:pStyle w:val="ListBullet"/>
        <w:numPr>
          <w:ilvl w:val="0"/>
          <w:numId w:val="0"/>
        </w:numPr>
        <w:rPr>
          <w:b/>
          <w:bCs/>
          <w:color w:val="000000" w:themeColor="text1"/>
          <w:u w:val="single"/>
        </w:rPr>
      </w:pPr>
      <w:proofErr w:type="spellStart"/>
      <w:r>
        <w:rPr>
          <w:b/>
          <w:bCs/>
          <w:color w:val="000000" w:themeColor="text1"/>
          <w:u w:val="single"/>
        </w:rPr>
        <w:t>Strenght</w:t>
      </w:r>
      <w:proofErr w:type="spellEnd"/>
    </w:p>
    <w:p w14:paraId="1AD9950E" w14:textId="3A39B9CA" w:rsidR="004951D8" w:rsidRDefault="00447DE1" w:rsidP="003E53C9">
      <w:pPr>
        <w:pStyle w:val="ListBullet"/>
        <w:numPr>
          <w:ilvl w:val="0"/>
          <w:numId w:val="0"/>
        </w:numPr>
        <w:rPr>
          <w:color w:val="000000" w:themeColor="text1"/>
        </w:rPr>
      </w:pPr>
      <w:r w:rsidRPr="00447DE1">
        <w:rPr>
          <w:color w:val="000000" w:themeColor="text1"/>
        </w:rPr>
        <w:t>I am a quick learner and can understand new concepts and idea easily effectively</w:t>
      </w:r>
      <w:r>
        <w:rPr>
          <w:color w:val="000000" w:themeColor="text1"/>
        </w:rPr>
        <w:t>.</w:t>
      </w:r>
    </w:p>
    <w:p w14:paraId="7C2BAF90" w14:textId="4AC0B4ED" w:rsidR="00321EEA" w:rsidRDefault="00321EEA" w:rsidP="003E53C9">
      <w:pPr>
        <w:pStyle w:val="ListBullet"/>
        <w:numPr>
          <w:ilvl w:val="0"/>
          <w:numId w:val="0"/>
        </w:num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Projects</w:t>
      </w:r>
    </w:p>
    <w:p w14:paraId="698E7F34" w14:textId="00C72F75" w:rsidR="00321EEA" w:rsidRPr="00321EEA" w:rsidRDefault="00321EEA" w:rsidP="003E53C9">
      <w:pPr>
        <w:pStyle w:val="ListBullet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 xml:space="preserve">Food </w:t>
      </w:r>
      <w:r w:rsidR="002818DC">
        <w:rPr>
          <w:color w:val="000000" w:themeColor="text1"/>
        </w:rPr>
        <w:t>Ordering Website</w:t>
      </w:r>
      <w:r>
        <w:rPr>
          <w:color w:val="000000" w:themeColor="text1"/>
        </w:rPr>
        <w:t xml:space="preserve"> </w:t>
      </w:r>
      <w:r w:rsidR="002818DC">
        <w:rPr>
          <w:color w:val="000000" w:themeColor="text1"/>
        </w:rPr>
        <w:t xml:space="preserve">, </w:t>
      </w:r>
      <w:proofErr w:type="spellStart"/>
      <w:r w:rsidR="002818DC">
        <w:rPr>
          <w:color w:val="000000" w:themeColor="text1"/>
        </w:rPr>
        <w:t>Attedenace</w:t>
      </w:r>
      <w:proofErr w:type="spellEnd"/>
      <w:r w:rsidR="002818DC">
        <w:rPr>
          <w:color w:val="000000" w:themeColor="text1"/>
        </w:rPr>
        <w:t xml:space="preserve"> </w:t>
      </w:r>
      <w:proofErr w:type="spellStart"/>
      <w:r w:rsidR="002818DC">
        <w:rPr>
          <w:color w:val="000000" w:themeColor="text1"/>
        </w:rPr>
        <w:t>Mangement</w:t>
      </w:r>
      <w:proofErr w:type="spellEnd"/>
      <w:r w:rsidR="002818DC">
        <w:rPr>
          <w:color w:val="000000" w:themeColor="text1"/>
        </w:rPr>
        <w:t xml:space="preserve"> System IIOT Projects</w:t>
      </w:r>
    </w:p>
    <w:p w14:paraId="1D2F523F" w14:textId="19A4D9FB" w:rsidR="0093770E" w:rsidRDefault="0093770E" w:rsidP="003E53C9">
      <w:pPr>
        <w:pStyle w:val="ListBullet"/>
        <w:numPr>
          <w:ilvl w:val="0"/>
          <w:numId w:val="0"/>
        </w:numPr>
        <w:rPr>
          <w:b/>
          <w:bCs/>
          <w:color w:val="000000" w:themeColor="text1"/>
          <w:u w:val="single"/>
        </w:rPr>
      </w:pPr>
      <w:proofErr w:type="spellStart"/>
      <w:r>
        <w:rPr>
          <w:b/>
          <w:bCs/>
          <w:color w:val="000000" w:themeColor="text1"/>
          <w:u w:val="single"/>
        </w:rPr>
        <w:t>Persnol</w:t>
      </w:r>
      <w:proofErr w:type="spellEnd"/>
      <w:r>
        <w:rPr>
          <w:b/>
          <w:bCs/>
          <w:color w:val="000000" w:themeColor="text1"/>
          <w:u w:val="single"/>
        </w:rPr>
        <w:t xml:space="preserve"> Detail</w:t>
      </w:r>
    </w:p>
    <w:p w14:paraId="30F68152" w14:textId="3B85A0EE" w:rsidR="0093770E" w:rsidRDefault="00CE091F" w:rsidP="003E53C9">
      <w:pPr>
        <w:pStyle w:val="ListBullet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>Address</w:t>
      </w:r>
      <w:r w:rsidR="00241D88">
        <w:rPr>
          <w:color w:val="000000" w:themeColor="text1"/>
        </w:rPr>
        <w:t xml:space="preserve">.     </w:t>
      </w:r>
      <w:proofErr w:type="spellStart"/>
      <w:r w:rsidR="00241D88">
        <w:rPr>
          <w:color w:val="000000" w:themeColor="text1"/>
        </w:rPr>
        <w:t>Moh</w:t>
      </w:r>
      <w:proofErr w:type="spellEnd"/>
      <w:r w:rsidR="0041752A">
        <w:rPr>
          <w:color w:val="000000" w:themeColor="text1"/>
        </w:rPr>
        <w:t xml:space="preserve">. </w:t>
      </w:r>
      <w:r w:rsidR="00241D88">
        <w:rPr>
          <w:color w:val="000000" w:themeColor="text1"/>
        </w:rPr>
        <w:t>Near Distric</w:t>
      </w:r>
      <w:r w:rsidR="0041752A">
        <w:rPr>
          <w:color w:val="000000" w:themeColor="text1"/>
        </w:rPr>
        <w:t xml:space="preserve">t </w:t>
      </w:r>
      <w:r w:rsidR="00241D88">
        <w:rPr>
          <w:color w:val="000000" w:themeColor="text1"/>
        </w:rPr>
        <w:t xml:space="preserve">Board </w:t>
      </w:r>
      <w:proofErr w:type="spellStart"/>
      <w:r w:rsidR="00241D88">
        <w:rPr>
          <w:color w:val="000000" w:themeColor="text1"/>
        </w:rPr>
        <w:t>Badaun</w:t>
      </w:r>
      <w:proofErr w:type="spellEnd"/>
    </w:p>
    <w:p w14:paraId="0869C92A" w14:textId="4752263D" w:rsidR="00CE091F" w:rsidRDefault="00CE091F" w:rsidP="003E53C9">
      <w:pPr>
        <w:pStyle w:val="ListBullet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>Date Of Birth</w:t>
      </w:r>
      <w:r w:rsidR="0041752A">
        <w:rPr>
          <w:color w:val="000000" w:themeColor="text1"/>
        </w:rPr>
        <w:t>.</w:t>
      </w:r>
      <w:r w:rsidR="00EE104D">
        <w:rPr>
          <w:color w:val="000000" w:themeColor="text1"/>
        </w:rPr>
        <w:t xml:space="preserve">  </w:t>
      </w:r>
      <w:r w:rsidR="0041752A">
        <w:rPr>
          <w:color w:val="000000" w:themeColor="text1"/>
        </w:rPr>
        <w:t xml:space="preserve"> 28/7/2003</w:t>
      </w:r>
    </w:p>
    <w:p w14:paraId="350A6CFA" w14:textId="43BFBB1F" w:rsidR="00CE091F" w:rsidRDefault="00320635" w:rsidP="003E53C9">
      <w:pPr>
        <w:pStyle w:val="ListBullet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>Gender</w:t>
      </w:r>
      <w:r w:rsidR="0041752A">
        <w:rPr>
          <w:color w:val="000000" w:themeColor="text1"/>
        </w:rPr>
        <w:t xml:space="preserve"> </w:t>
      </w:r>
      <w:r w:rsidR="00EE104D">
        <w:rPr>
          <w:color w:val="000000" w:themeColor="text1"/>
        </w:rPr>
        <w:t xml:space="preserve">           Female</w:t>
      </w:r>
    </w:p>
    <w:p w14:paraId="4D798B9C" w14:textId="4792EB4D" w:rsidR="00320635" w:rsidRDefault="00320635" w:rsidP="003E53C9">
      <w:pPr>
        <w:pStyle w:val="ListBullet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>Nationality</w:t>
      </w:r>
      <w:r w:rsidR="00EE104D">
        <w:rPr>
          <w:color w:val="000000" w:themeColor="text1"/>
        </w:rPr>
        <w:t>.      Indian</w:t>
      </w:r>
    </w:p>
    <w:p w14:paraId="3E5C1BBA" w14:textId="6799FA4F" w:rsidR="00320635" w:rsidRDefault="00320635" w:rsidP="003E53C9">
      <w:pPr>
        <w:pStyle w:val="ListBullet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06763B">
        <w:rPr>
          <w:color w:val="000000" w:themeColor="text1"/>
        </w:rPr>
        <w:t>Marital Status</w:t>
      </w:r>
      <w:r w:rsidR="00EE104D">
        <w:rPr>
          <w:color w:val="000000" w:themeColor="text1"/>
        </w:rPr>
        <w:t xml:space="preserve">  Single</w:t>
      </w:r>
    </w:p>
    <w:p w14:paraId="18030BE3" w14:textId="7E2D4CF9" w:rsidR="0006763B" w:rsidRPr="00CE091F" w:rsidRDefault="0006763B" w:rsidP="003E53C9">
      <w:pPr>
        <w:pStyle w:val="ListBullet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>Language</w:t>
      </w:r>
      <w:r w:rsidR="00EE104D">
        <w:rPr>
          <w:color w:val="000000" w:themeColor="text1"/>
        </w:rPr>
        <w:t>.       Hindi English</w:t>
      </w:r>
    </w:p>
    <w:sectPr w:rsidR="0006763B" w:rsidRPr="00CE091F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97BE5" w14:textId="77777777" w:rsidR="005129BB" w:rsidRDefault="005129BB">
      <w:r>
        <w:separator/>
      </w:r>
    </w:p>
  </w:endnote>
  <w:endnote w:type="continuationSeparator" w:id="0">
    <w:p w14:paraId="309C77EE" w14:textId="77777777" w:rsidR="005129BB" w:rsidRDefault="00512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51AE47" w14:textId="77777777" w:rsidR="000977C3" w:rsidRDefault="00D8584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86347E" w14:textId="77777777" w:rsidR="005129BB" w:rsidRDefault="005129BB">
      <w:r>
        <w:separator/>
      </w:r>
    </w:p>
  </w:footnote>
  <w:footnote w:type="continuationSeparator" w:id="0">
    <w:p w14:paraId="6D703269" w14:textId="77777777" w:rsidR="005129BB" w:rsidRDefault="00512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C8105B" w14:textId="77777777" w:rsidR="000977C3" w:rsidRDefault="00D85846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B0EDFE5" wp14:editId="74B02DA7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8D22953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BE7DE5" w14:textId="77777777" w:rsidR="000977C3" w:rsidRDefault="00D85846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5D45B3A" wp14:editId="5EBC87C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B1B09E" w14:textId="77777777" w:rsidR="000977C3" w:rsidRDefault="000977C3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25D45B3A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01B1B09E" w14:textId="77777777" w:rsidR="000977C3" w:rsidRDefault="000977C3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2D569C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252723">
    <w:abstractNumId w:val="9"/>
  </w:num>
  <w:num w:numId="2" w16cid:durableId="1361934438">
    <w:abstractNumId w:val="11"/>
  </w:num>
  <w:num w:numId="3" w16cid:durableId="208959575">
    <w:abstractNumId w:val="10"/>
  </w:num>
  <w:num w:numId="4" w16cid:durableId="1040473130">
    <w:abstractNumId w:val="7"/>
  </w:num>
  <w:num w:numId="5" w16cid:durableId="1665740870">
    <w:abstractNumId w:val="6"/>
  </w:num>
  <w:num w:numId="6" w16cid:durableId="437676188">
    <w:abstractNumId w:val="5"/>
  </w:num>
  <w:num w:numId="7" w16cid:durableId="912154873">
    <w:abstractNumId w:val="4"/>
  </w:num>
  <w:num w:numId="8" w16cid:durableId="74015666">
    <w:abstractNumId w:val="8"/>
  </w:num>
  <w:num w:numId="9" w16cid:durableId="1609896346">
    <w:abstractNumId w:val="3"/>
  </w:num>
  <w:num w:numId="10" w16cid:durableId="1081953951">
    <w:abstractNumId w:val="2"/>
  </w:num>
  <w:num w:numId="11" w16cid:durableId="32537305">
    <w:abstractNumId w:val="1"/>
  </w:num>
  <w:num w:numId="12" w16cid:durableId="1674599598">
    <w:abstractNumId w:val="0"/>
  </w:num>
  <w:num w:numId="13" w16cid:durableId="12222074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attachedTemplate r:id="rId1"/>
  <w:revisionView w:inkAnnotations="0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6A"/>
    <w:rsid w:val="00000006"/>
    <w:rsid w:val="0000656E"/>
    <w:rsid w:val="00062FC9"/>
    <w:rsid w:val="0006763B"/>
    <w:rsid w:val="000977C3"/>
    <w:rsid w:val="000B3F6E"/>
    <w:rsid w:val="000E5E64"/>
    <w:rsid w:val="0012035B"/>
    <w:rsid w:val="00143717"/>
    <w:rsid w:val="001A680B"/>
    <w:rsid w:val="001D0201"/>
    <w:rsid w:val="001D5112"/>
    <w:rsid w:val="001F6471"/>
    <w:rsid w:val="00241D88"/>
    <w:rsid w:val="002818DC"/>
    <w:rsid w:val="0028355F"/>
    <w:rsid w:val="002A4B28"/>
    <w:rsid w:val="002B5177"/>
    <w:rsid w:val="002D5E3B"/>
    <w:rsid w:val="002F430F"/>
    <w:rsid w:val="00301CF5"/>
    <w:rsid w:val="00320635"/>
    <w:rsid w:val="00321EEA"/>
    <w:rsid w:val="003E53C9"/>
    <w:rsid w:val="003E7853"/>
    <w:rsid w:val="003F72A3"/>
    <w:rsid w:val="0041752A"/>
    <w:rsid w:val="00417987"/>
    <w:rsid w:val="00447DE1"/>
    <w:rsid w:val="004951D8"/>
    <w:rsid w:val="00496319"/>
    <w:rsid w:val="00506C9F"/>
    <w:rsid w:val="005129BB"/>
    <w:rsid w:val="00537FF1"/>
    <w:rsid w:val="005B61AD"/>
    <w:rsid w:val="006422C9"/>
    <w:rsid w:val="00696F93"/>
    <w:rsid w:val="006F066D"/>
    <w:rsid w:val="007507D3"/>
    <w:rsid w:val="00795B78"/>
    <w:rsid w:val="007F063A"/>
    <w:rsid w:val="00834FAC"/>
    <w:rsid w:val="00853440"/>
    <w:rsid w:val="008C456C"/>
    <w:rsid w:val="008E686D"/>
    <w:rsid w:val="0093770E"/>
    <w:rsid w:val="009B4A82"/>
    <w:rsid w:val="009B536F"/>
    <w:rsid w:val="009D0EDA"/>
    <w:rsid w:val="00AA63E9"/>
    <w:rsid w:val="00AC5044"/>
    <w:rsid w:val="00B5704F"/>
    <w:rsid w:val="00BA4118"/>
    <w:rsid w:val="00BF7422"/>
    <w:rsid w:val="00C316F5"/>
    <w:rsid w:val="00CC37E9"/>
    <w:rsid w:val="00CE091F"/>
    <w:rsid w:val="00D2031B"/>
    <w:rsid w:val="00D37AF2"/>
    <w:rsid w:val="00D47AF3"/>
    <w:rsid w:val="00D85846"/>
    <w:rsid w:val="00D93FA3"/>
    <w:rsid w:val="00DB7EB2"/>
    <w:rsid w:val="00DE246A"/>
    <w:rsid w:val="00E1321A"/>
    <w:rsid w:val="00EA117D"/>
    <w:rsid w:val="00EE0E17"/>
    <w:rsid w:val="00EE104D"/>
    <w:rsid w:val="00EF2E07"/>
    <w:rsid w:val="00F34518"/>
    <w:rsid w:val="00F3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22C6A6"/>
  <w15:chartTrackingRefBased/>
  <w15:docId w15:val="{1B116A30-CEBC-1541-A2F5-E66C812B1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table" w:styleId="TableGrid">
    <w:name w:val="Table Grid"/>
    <w:basedOn w:val="TableNormal"/>
    <w:uiPriority w:val="39"/>
    <w:rsid w:val="001F6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EC4A69B7-C4A0-A74E-93EA-338414790AC4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23EAD0876124849A04419F29839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D5A883-7D0F-7E4A-BB27-27B5745E4A96}"/>
      </w:docPartPr>
      <w:docPartBody>
        <w:p w:rsidR="00C926DE" w:rsidRDefault="00C926DE">
          <w:pPr>
            <w:pStyle w:val="523EAD0876124849A04419F298395DC3"/>
          </w:pPr>
          <w:r>
            <w:t>Objective</w:t>
          </w:r>
        </w:p>
      </w:docPartBody>
    </w:docPart>
    <w:docPart>
      <w:docPartPr>
        <w:name w:val="FFBF8C4F2D846040BBB7FD55E11A0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06E7B-6E0B-7A4F-A336-551EB473209B}"/>
      </w:docPartPr>
      <w:docPartBody>
        <w:p w:rsidR="00C926DE" w:rsidRDefault="00C926DE">
          <w:pPr>
            <w:pStyle w:val="FFBF8C4F2D846040BBB7FD55E11A0D2B"/>
          </w:pPr>
          <w:r>
            <w:t>Experience</w:t>
          </w:r>
        </w:p>
      </w:docPartBody>
    </w:docPart>
    <w:docPart>
      <w:docPartPr>
        <w:name w:val="31E1066E08D1174FBB660B6308399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3D09D-9A2A-1D42-9432-D2C725C517B3}"/>
      </w:docPartPr>
      <w:docPartBody>
        <w:p w:rsidR="00C926DE" w:rsidRDefault="00C926DE">
          <w:pPr>
            <w:pStyle w:val="31E1066E08D1174FBB660B630839903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15608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39502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DE"/>
    <w:rsid w:val="00496319"/>
    <w:rsid w:val="006431C3"/>
    <w:rsid w:val="00834FAC"/>
    <w:rsid w:val="00C926DE"/>
    <w:rsid w:val="00F3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3EAD0876124849A04419F298395DC3">
    <w:name w:val="523EAD0876124849A04419F298395DC3"/>
  </w:style>
  <w:style w:type="paragraph" w:customStyle="1" w:styleId="FFBF8C4F2D846040BBB7FD55E11A0D2B">
    <w:name w:val="FFBF8C4F2D846040BBB7FD55E11A0D2B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kern w:val="0"/>
      <w:sz w:val="20"/>
      <w:szCs w:val="20"/>
      <w:lang w:eastAsia="ja-JP"/>
      <w14:ligatures w14:val="none"/>
    </w:rPr>
  </w:style>
  <w:style w:type="paragraph" w:customStyle="1" w:styleId="31E1066E08D1174FBB660B630839903F">
    <w:name w:val="31E1066E08D1174FBB660B63083990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3049D-B675-42B7-9701-8F57847BD7F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%7bEC4A69B7-C4A0-A74E-93EA-338414790AC4%7dtf50002018.dotx</Template>
  <TotalTime>1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gupta</dc:creator>
  <cp:keywords/>
  <dc:description/>
  <cp:lastModifiedBy>Ayushi gupta</cp:lastModifiedBy>
  <cp:revision>2</cp:revision>
  <dcterms:created xsi:type="dcterms:W3CDTF">2024-12-19T03:21:00Z</dcterms:created>
  <dcterms:modified xsi:type="dcterms:W3CDTF">2024-12-19T03:21:00Z</dcterms:modified>
</cp:coreProperties>
</file>